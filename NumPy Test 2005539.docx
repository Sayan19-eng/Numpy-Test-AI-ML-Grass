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entury" w:hAnsi="Century" w:cs="Century"/>
          <w:b/>
          <w:sz w:val="36"/>
          <w:szCs w:val="36"/>
        </w:rPr>
      </w:pPr>
      <w:r>
        <w:rPr>
          <w:rFonts w:hint="default" w:ascii="Century" w:hAnsi="Century" w:cs="Century"/>
          <w:b/>
          <w:sz w:val="36"/>
          <w:szCs w:val="36"/>
          <w:rtl/>
        </w:rPr>
        <w:t>NumPy Test</w:t>
      </w:r>
    </w:p>
    <w:p>
      <w:pPr>
        <w:jc w:val="center"/>
        <w:rPr>
          <w:rFonts w:hint="default" w:ascii="Century" w:hAnsi="Century" w:cs="Century"/>
          <w:b/>
          <w:sz w:val="32"/>
          <w:szCs w:val="32"/>
        </w:rPr>
      </w:pPr>
    </w:p>
    <w:p>
      <w:pPr>
        <w:jc w:val="center"/>
        <w:rPr>
          <w:rFonts w:hint="default" w:ascii="Century" w:hAnsi="Century" w:cs="Century"/>
          <w:b/>
          <w:sz w:val="32"/>
          <w:szCs w:val="32"/>
        </w:rPr>
      </w:pPr>
    </w:p>
    <w:p>
      <w:pPr>
        <w:jc w:val="center"/>
        <w:rPr>
          <w:rFonts w:hint="default" w:ascii="Century" w:hAnsi="Century" w:cs="Century"/>
          <w:b/>
          <w:sz w:val="30"/>
          <w:szCs w:val="30"/>
        </w:rPr>
      </w:pPr>
      <w:bookmarkStart w:id="0" w:name="_GoBack"/>
      <w:bookmarkEnd w:id="0"/>
      <w:r>
        <w:rPr>
          <w:rFonts w:hint="default" w:ascii="Century" w:hAnsi="Century" w:cs="Century"/>
          <w:b/>
          <w:sz w:val="30"/>
          <w:szCs w:val="30"/>
          <w:rtl/>
        </w:rPr>
        <w:t>Submitted By:</w:t>
      </w:r>
    </w:p>
    <w:p>
      <w:pPr>
        <w:jc w:val="center"/>
        <w:rPr>
          <w:rFonts w:hint="default" w:ascii="Century" w:hAnsi="Century" w:cs="Century"/>
          <w:b/>
          <w:sz w:val="30"/>
          <w:szCs w:val="30"/>
          <w:lang w:val="en-US"/>
        </w:rPr>
      </w:pPr>
      <w:r>
        <w:rPr>
          <w:rFonts w:hint="default" w:ascii="Century" w:hAnsi="Century" w:cs="Century"/>
          <w:b/>
          <w:sz w:val="30"/>
          <w:szCs w:val="30"/>
          <w:lang w:val="en-US"/>
        </w:rPr>
        <w:t>Sayan Bera</w:t>
      </w:r>
    </w:p>
    <w:p>
      <w:pPr>
        <w:jc w:val="center"/>
        <w:rPr>
          <w:rFonts w:hint="default" w:ascii="Century" w:hAnsi="Century" w:cs="Century"/>
          <w:b/>
          <w:sz w:val="30"/>
          <w:szCs w:val="30"/>
          <w:lang w:val="en-US"/>
        </w:rPr>
      </w:pPr>
      <w:r>
        <w:rPr>
          <w:rFonts w:hint="default" w:ascii="Century" w:hAnsi="Century" w:cs="Century"/>
          <w:b/>
          <w:sz w:val="30"/>
          <w:szCs w:val="30"/>
          <w:lang w:val="en-US"/>
        </w:rPr>
        <w:t>Roll No: 2005539</w:t>
      </w:r>
    </w:p>
    <w:p>
      <w:pPr>
        <w:jc w:val="center"/>
        <w:rPr>
          <w:rFonts w:hint="default" w:ascii="Century" w:hAnsi="Century" w:cs="Century"/>
          <w:b/>
          <w:sz w:val="26"/>
          <w:szCs w:val="26"/>
        </w:rPr>
      </w:pP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1.A) Numerical Python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2.B) np.array([1, 2, 3, 4, 5])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3.A) [[1, 2, 3], [4, 5, 6]]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4.B) arr.ndim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5.B) print(myArr[0])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6.B) print(arr[1, 2])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7.B) print(arr[2:5])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8.A) print(arr[3:])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9.B) print(arr[::2])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10.A) arr.dtype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11.C)arr = np.array([1, 2, 3, 4], dtype=np.float)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12.B) The view SHOULD BE Affected by the changes made to the original array.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13.C) The copy SHOULD NOT be affected by the changes made to the original array.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14.D) None of the Above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15.A) arr.shape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16.A) Concatenate()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17.A) array_split()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18.A) where()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19.A) np.where(arr==4)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19.B) order()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20.A) np.random.randint(100)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21.B) random.normal(size=1000, loc=50, scale=0.2)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22.B) np.add(arr1, arr2)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23.D) np.subtract(arr1, arr2)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24.D) np.around()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25.B) [1 3 6]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26.D) All the above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27.B) array([2, 3, 4, 5, 6, 7])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28.C) 3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29.C) It returns the byte size of each element of the array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30.A) 6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31.B) array([1, 2, 3, 4, 5])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32.B) a = np.array([(1, 2, 3), (4, 5, 6)]); a.reshape(2, 4)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33.D) float64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34.D) None of the Above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35.A) array([1, 2, 3, 4, 5, 6])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36.B) arr = np.array([[1, 2, 3], [4, 5, 6]]); np.hstack((arr, arr))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37.C) full()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38.B) a1 = np.array([1, 2, 3, 3]); a2 = np.array([0, 4, 9]); np.add(a1, a2)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39.C) A.T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40.B) 108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41.A) number of items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42.A) 8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43.D) reshape()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44.C) To create a matrix with all elements as 0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45.A) [[[1]], [[2]], [[3]], [[4]]]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46.D) All of the mentioned above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47.A) array([[0, 2], [1, 3]])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48.A) [[[10]]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 xml:space="preserve">          [[20]]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 xml:space="preserve">          [[30]]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 xml:space="preserve">          [[40]]]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49.A. ndarray</w:t>
      </w:r>
    </w:p>
    <w:p>
      <w:pPr>
        <w:rPr>
          <w:rFonts w:hint="default" w:ascii="Century" w:hAnsi="Century" w:cs="Century"/>
          <w:sz w:val="26"/>
          <w:szCs w:val="26"/>
        </w:rPr>
      </w:pPr>
      <w:r>
        <w:rPr>
          <w:rFonts w:hint="default" w:ascii="Century" w:hAnsi="Century" w:cs="Century"/>
          <w:sz w:val="26"/>
          <w:szCs w:val="26"/>
          <w:rtl/>
        </w:rPr>
        <w:t>50.C. Negative one</w:t>
      </w:r>
    </w:p>
    <w:p>
      <w:pPr>
        <w:rPr>
          <w:rFonts w:hint="default" w:ascii="Century" w:hAnsi="Century" w:cs="Century"/>
          <w:shd w:val="clear" w:color="auto" w:fill="FAF9F8"/>
        </w:rPr>
      </w:pPr>
    </w:p>
    <w:p>
      <w:pPr>
        <w:rPr>
          <w:rFonts w:hint="default" w:ascii="Century" w:hAnsi="Century" w:cs="Century"/>
          <w:shd w:val="clear" w:color="auto" w:fill="FAF9F8"/>
        </w:rPr>
      </w:pPr>
    </w:p>
    <w:p>
      <w:pPr>
        <w:rPr>
          <w:rFonts w:hint="default" w:ascii="Century" w:hAnsi="Century" w:cs="Century"/>
          <w:shd w:val="clear" w:color="auto" w:fill="FAF9F8"/>
        </w:rPr>
      </w:pPr>
    </w:p>
    <w:p>
      <w:pPr>
        <w:rPr>
          <w:rFonts w:hint="default" w:ascii="Century" w:hAnsi="Century" w:cs="Century"/>
          <w:shd w:val="clear" w:color="auto" w:fill="FAF9F8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roid Sans">
    <w:altName w:val="Droid Sans Mono Slash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Mono Slashed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HorizontalSpacing w:val="105"/>
  <w:drawingGridVerticalSpacing w:val="156"/>
  <w:displayHorizontalDrawingGridEvery w:val="0"/>
  <w:displayVerticalDrawingGridEvery w:val="1"/>
  <w:footnotePr>
    <w:footnote w:id="0"/>
    <w:footnote w:id="1"/>
  </w:footnotePr>
  <w:endnotePr>
    <w:endnote w:id="0"/>
    <w:endnote w:id="1"/>
  </w:endnotePr>
  <w:compat>
    <w:spaceForUL/>
    <w:growAutofit/>
    <w:compatSetting w:name="compatibilityMode" w:uri="http://schemas.microsoft.com/office/word" w:val="14"/>
  </w:compat>
  <w:rsids>
    <w:rsidRoot w:val="00000000"/>
    <w:rsid w:val="3B6937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240" w:lineRule="auto"/>
      <w:jc w:val="both"/>
    </w:pPr>
    <w:rPr>
      <w:rFonts w:ascii="Droid Sans" w:hAnsi="Times New Roman" w:eastAsia="Droid Sans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3"/>
    <w:next w:val="3"/>
    <w:uiPriority w:val="0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pageBreakBefore w:val="0"/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pageBreakBefore w:val="0"/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8">
    <w:name w:val="heading 6"/>
    <w:basedOn w:val="3"/>
    <w:next w:val="3"/>
    <w:uiPriority w:val="0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9">
    <w:name w:val="Default Paragraph Font"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zh-CN" w:bidi="ar-SA"/>
    </w:rPr>
  </w:style>
  <w:style w:type="paragraph" w:styleId="11">
    <w:name w:val="Subtitle"/>
    <w:basedOn w:val="3"/>
    <w:next w:val="3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3"/>
    <w:next w:val="3"/>
    <w:uiPriority w:val="0"/>
    <w:pPr>
      <w:keepNext/>
      <w:keepLines/>
      <w:pageBreakBefore w:val="0"/>
      <w:spacing w:before="0"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2</Pages>
  <Words>241</Words>
  <Characters>1249</Characters>
  <Lines>63</Lines>
  <Paragraphs>57</Paragraphs>
  <TotalTime>0</TotalTime>
  <ScaleCrop>false</ScaleCrop>
  <LinksUpToDate>false</LinksUpToDate>
  <CharactersWithSpaces>1464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2023-06-30T13:32:44Z</dcterms:created>
  <dc:creator>KIIT</dc:creator>
  <cp:lastModifiedBy>Sayan Bera</cp:lastModifiedBy>
  <dcterms:modified xsi:type="dcterms:W3CDTF">2023-06-30T13:33:28Z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BF9FA8CB4CB243E5BAC55A37D1B927F8</vt:lpwstr>
  </property>
</Properties>
</file>